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13F8B2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7423173E" w14:textId="77777777" w:rsidR="003E1D56" w:rsidRDefault="00AC732D" w:rsidP="00AC73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lang w:val="en-US" w:eastAsia="en-US"/>
                      </w:rPr>
                      <w:drawing>
                        <wp:anchor distT="0" distB="0" distL="114300" distR="114300" simplePos="0" relativeHeight="251658240" behindDoc="0" locked="0" layoutInCell="1" allowOverlap="1" wp14:anchorId="12E58649" wp14:editId="0A5D52C0">
                          <wp:simplePos x="0" y="0"/>
                          <wp:positionH relativeFrom="column">
                            <wp:posOffset>2235200</wp:posOffset>
                          </wp:positionH>
                          <wp:positionV relativeFrom="paragraph">
                            <wp:posOffset>342900</wp:posOffset>
                          </wp:positionV>
                          <wp:extent cx="1406525" cy="1180465"/>
                          <wp:effectExtent l="0" t="0" r="0" b="0"/>
                          <wp:wrapTight wrapText="bothSides">
                            <wp:wrapPolygon edited="0">
                              <wp:start x="12872" y="0"/>
                              <wp:lineTo x="7411" y="930"/>
                              <wp:lineTo x="5071" y="3253"/>
                              <wp:lineTo x="5461" y="7436"/>
                              <wp:lineTo x="0" y="10690"/>
                              <wp:lineTo x="0" y="11619"/>
                              <wp:lineTo x="2730" y="14873"/>
                              <wp:lineTo x="1560" y="16267"/>
                              <wp:lineTo x="390" y="20914"/>
                              <wp:lineTo x="4681" y="20914"/>
                              <wp:lineTo x="21064" y="17196"/>
                              <wp:lineTo x="21064" y="6507"/>
                              <wp:lineTo x="19503" y="4183"/>
                              <wp:lineTo x="15993" y="0"/>
                              <wp:lineTo x="12872" y="0"/>
                            </wp:wrapPolygon>
                          </wp:wrapTight>
                          <wp:docPr id="2" name="Picture 2" descr="Macintosh HD:Users:AldrinJerome:Projects:DocumentTheDragon:company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Macintosh HD:Users:AldrinJerome:Projects:DocumentTheDragon:company_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6525" cy="1180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FAA26D3D-D897-4be2-8F04-BA451C77F1D7}">
                                      <ma14:placeholderFlag xmlns:ma14="http://schemas.microsoft.com/office/mac/drawingml/2011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Raidrin</w:t>
                    </w:r>
                  </w:p>
                </w:tc>
              </w:sdtContent>
            </w:sdt>
          </w:tr>
          <w:tr w:rsidR="003E1D56" w14:paraId="2A4926B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DC93026" w14:textId="77777777" w:rsidR="003E1D56" w:rsidRDefault="00FE7967" w:rsidP="00FE79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The Lost Vessel</w:t>
                    </w:r>
                  </w:p>
                </w:tc>
              </w:sdtContent>
            </w:sdt>
          </w:tr>
          <w:tr w:rsidR="003E1D56" w14:paraId="15E875A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35F9BCA" w14:textId="063DA2CE" w:rsidR="003E1D56" w:rsidRPr="003E1D56" w:rsidRDefault="00846678" w:rsidP="00AC732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Underwater</w:t>
                </w:r>
                <w:r w:rsidR="00FE7967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 xml:space="preserve"> Journey</w:t>
                </w:r>
              </w:p>
            </w:tc>
          </w:tr>
          <w:tr w:rsidR="003E1D56" w14:paraId="5D88E31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1F5E594" w14:textId="77777777" w:rsidR="003E1D56" w:rsidRDefault="003E1D56">
                <w:pPr>
                  <w:pStyle w:val="NoSpacing"/>
                  <w:jc w:val="center"/>
                </w:pPr>
              </w:p>
              <w:p w14:paraId="21751FCE" w14:textId="77777777" w:rsidR="003E1D56" w:rsidRDefault="003E1D56">
                <w:pPr>
                  <w:pStyle w:val="NoSpacing"/>
                  <w:jc w:val="center"/>
                </w:pPr>
              </w:p>
              <w:p w14:paraId="2551EECA" w14:textId="77777777" w:rsidR="003E1D56" w:rsidRDefault="003E1D56">
                <w:pPr>
                  <w:pStyle w:val="NoSpacing"/>
                  <w:jc w:val="center"/>
                </w:pPr>
              </w:p>
              <w:p w14:paraId="534283C3" w14:textId="77777777" w:rsidR="003E1D56" w:rsidRDefault="003E1D56">
                <w:pPr>
                  <w:pStyle w:val="NoSpacing"/>
                  <w:jc w:val="center"/>
                </w:pPr>
              </w:p>
              <w:p w14:paraId="39C5BB83" w14:textId="77777777" w:rsidR="003E1D56" w:rsidRDefault="003E1D56">
                <w:pPr>
                  <w:pStyle w:val="NoSpacing"/>
                  <w:jc w:val="center"/>
                </w:pPr>
              </w:p>
              <w:p w14:paraId="71B76B1A" w14:textId="77777777" w:rsidR="003E1D56" w:rsidRDefault="003E1D56">
                <w:pPr>
                  <w:pStyle w:val="NoSpacing"/>
                  <w:jc w:val="center"/>
                </w:pPr>
              </w:p>
              <w:p w14:paraId="2494AE79" w14:textId="77777777" w:rsidR="003E1D56" w:rsidRDefault="003E1D56">
                <w:pPr>
                  <w:pStyle w:val="NoSpacing"/>
                  <w:jc w:val="center"/>
                </w:pPr>
              </w:p>
              <w:p w14:paraId="76F60C54" w14:textId="77777777" w:rsidR="003E1D56" w:rsidRDefault="003E1D56">
                <w:pPr>
                  <w:pStyle w:val="NoSpacing"/>
                  <w:jc w:val="center"/>
                </w:pPr>
              </w:p>
              <w:p w14:paraId="5843F171" w14:textId="77777777" w:rsidR="003E1D56" w:rsidRPr="003E1D56" w:rsidRDefault="00FE7967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14:paraId="419270DD" w14:textId="77777777" w:rsidR="003E1D56" w:rsidRDefault="003E1D56">
                <w:pPr>
                  <w:pStyle w:val="NoSpacing"/>
                  <w:jc w:val="center"/>
                </w:pPr>
              </w:p>
              <w:p w14:paraId="2A00AEF2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FE7967">
                  <w:t>2013</w:t>
                </w:r>
                <w:r>
                  <w:t xml:space="preserve"> by </w:t>
                </w:r>
                <w:proofErr w:type="spellStart"/>
                <w:r w:rsidR="00FE7967">
                  <w:t>RaiDrin</w:t>
                </w:r>
                <w:proofErr w:type="spellEnd"/>
                <w:r>
                  <w:t xml:space="preserve"> Games.</w:t>
                </w:r>
              </w:p>
              <w:p w14:paraId="77443986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F5FD20D" w14:textId="77777777" w:rsidR="003E1D56" w:rsidRDefault="003E1D56">
                <w:pPr>
                  <w:pStyle w:val="NoSpacing"/>
                  <w:jc w:val="center"/>
                </w:pPr>
              </w:p>
              <w:p w14:paraId="6A0A06AD" w14:textId="77777777" w:rsidR="003E1D56" w:rsidRDefault="003E1D56">
                <w:pPr>
                  <w:pStyle w:val="NoSpacing"/>
                  <w:jc w:val="center"/>
                </w:pPr>
              </w:p>
              <w:p w14:paraId="1DAEFF67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5E725008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677DC16D" w14:textId="77777777" w:rsidR="003E1D56" w:rsidRPr="003E1D56" w:rsidRDefault="00FE7967" w:rsidP="00FE796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Aldrin Jerome Almacin</w:t>
                    </w:r>
                  </w:p>
                </w:tc>
              </w:sdtContent>
            </w:sdt>
          </w:tr>
          <w:tr w:rsidR="003E1D56" w14:paraId="44C51B9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753026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58BF4385" w14:textId="77777777" w:rsidR="003E1D56" w:rsidRDefault="003E1D56"/>
        <w:p w14:paraId="3C8E27D9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4D2B8699" w14:textId="77777777">
            <w:tc>
              <w:tcPr>
                <w:tcW w:w="5000" w:type="pct"/>
              </w:tcPr>
              <w:p w14:paraId="349B8434" w14:textId="77777777"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</w:t>
                </w:r>
                <w:r w:rsidR="00FE7967">
                  <w:rPr>
                    <w:sz w:val="24"/>
                    <w:szCs w:val="24"/>
                  </w:rPr>
                  <w:t>8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FE7967">
                  <w:rPr>
                    <w:sz w:val="24"/>
                    <w:szCs w:val="24"/>
                  </w:rPr>
                  <w:t>3</w:t>
                </w:r>
              </w:p>
            </w:tc>
          </w:tr>
        </w:tbl>
        <w:p w14:paraId="19D76EE8" w14:textId="77777777" w:rsidR="003E1D56" w:rsidRDefault="003E1D56"/>
        <w:p w14:paraId="78C66D28" w14:textId="77777777" w:rsidR="003E1D56" w:rsidRDefault="003E1D56">
          <w:r>
            <w:br w:type="page"/>
          </w:r>
        </w:p>
      </w:sdtContent>
    </w:sdt>
    <w:p w14:paraId="6F567E2E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6433A538" w14:textId="77777777" w:rsidR="009A4D42" w:rsidRDefault="00FE7967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3………………………………………………………………………………………………………………………... Version Control</w:t>
      </w:r>
    </w:p>
    <w:p w14:paraId="51D86B26" w14:textId="5272DC71" w:rsidR="0001685F" w:rsidRPr="009A4D42" w:rsidRDefault="0001685F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5……………………………………………………………………………………………………………………. Game Information</w:t>
      </w:r>
    </w:p>
    <w:p w14:paraId="2C562E96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145F0C9" w14:textId="77777777" w:rsidR="00AC732D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7332FCA6" w14:textId="77777777" w:rsidR="00FE7967" w:rsidRPr="00FE7967" w:rsidRDefault="00FE7967" w:rsidP="000E2075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tabs>
          <w:tab w:val="left" w:pos="4145"/>
        </w:tabs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>May 18, 2013</w:t>
      </w:r>
      <w:r w:rsidR="000E2075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ab/>
      </w:r>
    </w:p>
    <w:p w14:paraId="691B139C" w14:textId="77777777" w:rsidR="006577E3" w:rsidRDefault="00FE7967" w:rsidP="006577E3">
      <w:pPr>
        <w:shd w:val="clear" w:color="auto" w:fill="FFFFFF"/>
        <w:spacing w:after="0" w:line="270" w:lineRule="atLeast"/>
        <w:rPr>
          <w:rFonts w:ascii="Helvetica" w:hAnsi="Helvetica" w:cs="Times New Roman"/>
          <w:b/>
          <w:bCs/>
          <w:color w:val="333333"/>
          <w:sz w:val="21"/>
          <w:szCs w:val="21"/>
          <w:lang w:val="en-US" w:eastAsia="en-US"/>
        </w:rPr>
      </w:pPr>
      <w:hyperlink r:id="rId14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The story line all </w:t>
        </w:r>
        <w:proofErr w:type="spellStart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</w:t>
        </w:r>
      </w:hyperlink>
      <w:proofErr w:type="spellEnd"/>
    </w:p>
    <w:p w14:paraId="3C02D255" w14:textId="109B6DCD" w:rsidR="002D7C05" w:rsidRPr="002D7C05" w:rsidRDefault="002D7C05" w:rsidP="002D7C05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 w:line="270" w:lineRule="atLeast"/>
        <w:rPr>
          <w:rFonts w:ascii="Helvetica" w:eastAsia="Times New Roman" w:hAnsi="Helvetica" w:cs="Times New Roman"/>
          <w:color w:val="3A505B"/>
          <w:sz w:val="20"/>
          <w:szCs w:val="20"/>
        </w:rPr>
      </w:pPr>
      <w:r>
        <w:rPr>
          <w:rFonts w:ascii="Helvetica" w:eastAsia="Times New Roman" w:hAnsi="Helvetica" w:cs="Times New Roman"/>
          <w:color w:val="3A505B"/>
          <w:sz w:val="20"/>
          <w:szCs w:val="20"/>
        </w:rPr>
        <w:br/>
        <w:t>May 18, 2013</w:t>
      </w:r>
    </w:p>
    <w:p w14:paraId="40E7FFD7" w14:textId="35D00ADE" w:rsidR="002D7C05" w:rsidRPr="002D7C05" w:rsidRDefault="002D7C05" w:rsidP="002D7C05">
      <w:pPr>
        <w:pStyle w:val="commit-title"/>
        <w:shd w:val="clear" w:color="auto" w:fill="FFFFFF"/>
        <w:spacing w:before="0" w:beforeAutospacing="0" w:after="0" w:afterAutospacing="0" w:line="270" w:lineRule="atLeast"/>
        <w:rPr>
          <w:rFonts w:ascii="Helvetica" w:eastAsia="Times New Roman" w:hAnsi="Helvetica" w:cs="Times New Roman"/>
          <w:color w:val="888888"/>
          <w:sz w:val="18"/>
          <w:szCs w:val="18"/>
        </w:rPr>
      </w:pPr>
      <w:hyperlink r:id="rId15" w:history="1">
        <w:r w:rsidRPr="002D7C05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 xml:space="preserve">Fixed the bug concerning the </w:t>
        </w:r>
        <w:proofErr w:type="spellStart"/>
        <w:r w:rsidRPr="002D7C05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>the</w:t>
        </w:r>
        <w:proofErr w:type="spellEnd"/>
        <w:r w:rsidRPr="002D7C05">
          <w:rPr>
            <w:rStyle w:val="Hyperlink"/>
            <w:rFonts w:ascii="Helvetica" w:hAnsi="Helvetica" w:cs="Times New Roman"/>
            <w:b/>
            <w:bCs/>
            <w:color w:val="333333"/>
            <w:sz w:val="21"/>
            <w:szCs w:val="21"/>
            <w:u w:val="none"/>
            <w:bdr w:val="none" w:sz="0" w:space="0" w:color="auto" w:frame="1"/>
          </w:rPr>
          <w:t xml:space="preserve"> selection of 3 outside node 2</w:t>
        </w:r>
      </w:hyperlink>
    </w:p>
    <w:p w14:paraId="30060DA8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888888"/>
          <w:sz w:val="18"/>
          <w:szCs w:val="18"/>
          <w:lang w:val="en-US" w:eastAsia="en-US"/>
        </w:rPr>
      </w:pPr>
      <w:hyperlink r:id="rId16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The story when selected the back of the ship is </w:t>
        </w:r>
        <w:proofErr w:type="spellStart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updated.</w:t>
        </w:r>
      </w:hyperlink>
      <w:proofErr w:type="spellEnd"/>
    </w:p>
    <w:p w14:paraId="7346BC59" w14:textId="77777777" w:rsidR="000E2075" w:rsidRP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888888"/>
          <w:sz w:val="18"/>
          <w:szCs w:val="18"/>
          <w:lang w:val="en-US" w:eastAsia="en-US"/>
        </w:rPr>
      </w:pPr>
      <w:hyperlink r:id="rId17" w:history="1">
        <w:proofErr w:type="gramStart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 name of template.</w:t>
        </w:r>
        <w:proofErr w:type="gramEnd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 </w:t>
        </w:r>
        <w:proofErr w:type="gramStart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company</w:t>
        </w:r>
        <w:proofErr w:type="gramEnd"/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 logo added</w:t>
        </w:r>
      </w:hyperlink>
    </w:p>
    <w:p w14:paraId="7BB485C2" w14:textId="77777777" w:rsidR="000E2075" w:rsidRPr="00FE7967" w:rsidRDefault="00FE7967" w:rsidP="000E2075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tabs>
          <w:tab w:val="left" w:pos="4145"/>
        </w:tabs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>May 17, 2013</w:t>
      </w:r>
      <w:r w:rsidR="000E2075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ab/>
      </w:r>
    </w:p>
    <w:p w14:paraId="577C652D" w14:textId="77777777" w:rsidR="000E2075" w:rsidRP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18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Removed unneeded files</w:t>
        </w:r>
      </w:hyperlink>
    </w:p>
    <w:p w14:paraId="5A42595F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19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Internal documentation done</w:t>
        </w:r>
      </w:hyperlink>
    </w:p>
    <w:p w14:paraId="3E6B6C2D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0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extra comments</w:t>
        </w:r>
      </w:hyperlink>
    </w:p>
    <w:p w14:paraId="3A21CBF2" w14:textId="77777777" w:rsidR="00FE7967" w:rsidRP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1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Comments </w:t>
        </w:r>
        <w:proofErr w:type="spellStart"/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comments</w:t>
        </w:r>
        <w:proofErr w:type="spellEnd"/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 </w:t>
        </w:r>
        <w:proofErr w:type="spellStart"/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comments</w:t>
        </w:r>
        <w:proofErr w:type="spellEnd"/>
      </w:hyperlink>
    </w:p>
    <w:p w14:paraId="3D99D556" w14:textId="77777777" w:rsidR="00FE7967" w:rsidRPr="00FE7967" w:rsidRDefault="00FE7967" w:rsidP="00FE7967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>May 16, 2013</w:t>
      </w:r>
    </w:p>
    <w:p w14:paraId="519A1696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888888"/>
          <w:sz w:val="18"/>
          <w:szCs w:val="18"/>
          <w:lang w:val="en-US" w:eastAsia="en-US"/>
        </w:rPr>
      </w:pPr>
      <w:hyperlink r:id="rId22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The user can now go back from node 2 to node 1</w:t>
        </w:r>
      </w:hyperlink>
    </w:p>
    <w:p w14:paraId="1F616A3C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3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Uncommented commented lines that are part of the program</w:t>
        </w:r>
      </w:hyperlink>
    </w:p>
    <w:p w14:paraId="77354F4B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4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Version 3 added. Refactored the get choices.</w:t>
        </w:r>
      </w:hyperlink>
    </w:p>
    <w:p w14:paraId="532FE5BC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5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Renamed the files</w:t>
        </w:r>
      </w:hyperlink>
    </w:p>
    <w:p w14:paraId="6F8D2FF1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6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header for 2nd version</w:t>
        </w:r>
      </w:hyperlink>
    </w:p>
    <w:p w14:paraId="167517CE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7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program header</w:t>
        </w:r>
      </w:hyperlink>
    </w:p>
    <w:p w14:paraId="251EF901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888888"/>
          <w:sz w:val="18"/>
          <w:szCs w:val="18"/>
          <w:lang w:val="en-US" w:eastAsia="en-US"/>
        </w:rPr>
      </w:pPr>
      <w:hyperlink r:id="rId28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Before changing the choices type</w:t>
        </w:r>
      </w:hyperlink>
    </w:p>
    <w:p w14:paraId="30435390" w14:textId="77777777" w:rsidR="00FE7967" w:rsidRPr="00FE7967" w:rsidRDefault="00FE7967" w:rsidP="00FE7967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>May 14, 2013</w:t>
      </w:r>
    </w:p>
    <w:p w14:paraId="21E977A2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29" w:history="1">
        <w:r w:rsidRPr="000E2075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set dragons method</w:t>
        </w:r>
      </w:hyperlink>
    </w:p>
    <w:p w14:paraId="149F3DCC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0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 the final message to a narrate</w:t>
        </w:r>
      </w:hyperlink>
    </w:p>
    <w:p w14:paraId="3C127A93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1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 xml:space="preserve">File name of dragon3.py changed to </w:t>
        </w:r>
        <w:proofErr w:type="spellStart"/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theShipGame</w:t>
        </w:r>
      </w:hyperlink>
    </w:p>
    <w:proofErr w:type="spellEnd"/>
    <w:p w14:paraId="2BF52D79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2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more into the stories</w:t>
        </w:r>
      </w:hyperlink>
    </w:p>
    <w:p w14:paraId="77DE4D26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3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positive and negative endings</w:t>
        </w:r>
      </w:hyperlink>
    </w:p>
    <w:p w14:paraId="2642B4F9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4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 array initialization to avoid confusion</w:t>
        </w:r>
      </w:hyperlink>
    </w:p>
    <w:p w14:paraId="68258C32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5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story line</w:t>
        </w:r>
      </w:hyperlink>
    </w:p>
    <w:p w14:paraId="03804EE8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6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Finished the arrays</w:t>
        </w:r>
      </w:hyperlink>
    </w:p>
    <w:p w14:paraId="6C5FCD9B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7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Cut the 2 line print into 1</w:t>
        </w:r>
      </w:hyperlink>
    </w:p>
    <w:p w14:paraId="325F9D69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38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The While loops are changed so that an assignment is not done before …</w:t>
        </w:r>
      </w:hyperlink>
      <w:r w:rsidRPr="00FE7967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en-US"/>
        </w:rPr>
        <w:t> </w:t>
      </w:r>
      <w:hyperlink r:id="rId39" w:history="1">
        <w:r w:rsidRPr="00FE7967">
          <w:rPr>
            <w:rFonts w:ascii="Helvetica" w:hAnsi="Helvetica" w:cs="Times New Roman"/>
            <w:b/>
            <w:bCs/>
            <w:color w:val="333333"/>
            <w:sz w:val="18"/>
            <w:szCs w:val="18"/>
            <w:bdr w:val="none" w:sz="0" w:space="0" w:color="auto" w:frame="1"/>
            <w:shd w:val="clear" w:color="auto" w:fill="DDDDDD"/>
            <w:lang w:val="en-US" w:eastAsia="en-US"/>
          </w:rPr>
          <w:t>…</w:t>
        </w:r>
      </w:hyperlink>
    </w:p>
    <w:p w14:paraId="1926806A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40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Dragon program now working</w:t>
        </w:r>
      </w:hyperlink>
    </w:p>
    <w:p w14:paraId="75192FFB" w14:textId="77777777" w:rsidR="00FE7967" w:rsidRPr="00FE7967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888888"/>
          <w:sz w:val="18"/>
          <w:szCs w:val="18"/>
          <w:lang w:val="en-US" w:eastAsia="en-US"/>
        </w:rPr>
      </w:pPr>
      <w:hyperlink r:id="rId41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 how the dragon program is implemented</w:t>
        </w:r>
      </w:hyperlink>
    </w:p>
    <w:p w14:paraId="6252A957" w14:textId="77777777" w:rsidR="00FE7967" w:rsidRPr="000E2075" w:rsidRDefault="00FE7967" w:rsidP="000E2075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t>May 13, 2013</w:t>
      </w:r>
    </w:p>
    <w:p w14:paraId="183763DF" w14:textId="77777777" w:rsidR="000E2075" w:rsidRDefault="00FE7967" w:rsidP="000E2075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val="en-US" w:eastAsia="en-US"/>
        </w:rPr>
      </w:pPr>
      <w:hyperlink r:id="rId42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a space on prompt</w:t>
        </w:r>
      </w:hyperlink>
    </w:p>
    <w:p w14:paraId="136D664E" w14:textId="588E884A" w:rsidR="000E2075" w:rsidRPr="00E26B55" w:rsidRDefault="00FE7967" w:rsidP="000E2075">
      <w:pPr>
        <w:shd w:val="clear" w:color="auto" w:fill="FFFFFF"/>
        <w:spacing w:after="0" w:line="270" w:lineRule="atLeast"/>
        <w:rPr>
          <w:rFonts w:ascii="Helvetica" w:hAnsi="Helvetica" w:cs="Times New Roman"/>
          <w:b/>
          <w:bCs/>
          <w:color w:val="333333"/>
          <w:sz w:val="21"/>
          <w:szCs w:val="21"/>
          <w:lang w:val="en-US" w:eastAsia="en-US"/>
        </w:rPr>
      </w:pPr>
      <w:hyperlink r:id="rId43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Changed story and game style</w:t>
        </w:r>
      </w:hyperlink>
    </w:p>
    <w:p w14:paraId="66FA73E8" w14:textId="77777777" w:rsidR="000E2075" w:rsidRDefault="00FE7967" w:rsidP="000E2075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70" w:lineRule="atLeast"/>
        <w:outlineLvl w:val="2"/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r w:rsidRPr="00FE7967"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  <w:lastRenderedPageBreak/>
        <w:t>May 11, 2013</w:t>
      </w:r>
    </w:p>
    <w:p w14:paraId="313D869D" w14:textId="77777777" w:rsidR="000E2075" w:rsidRPr="000E2075" w:rsidRDefault="000E2075" w:rsidP="000E2075">
      <w:pPr>
        <w:rPr>
          <w:rFonts w:ascii="Helvetica" w:eastAsia="Times New Roman" w:hAnsi="Helvetica" w:cs="Times New Roman"/>
          <w:b/>
          <w:bCs/>
          <w:color w:val="3A505B"/>
          <w:sz w:val="20"/>
          <w:szCs w:val="20"/>
          <w:lang w:val="en-US" w:eastAsia="en-US"/>
        </w:rPr>
      </w:pPr>
      <w:hyperlink r:id="rId44" w:history="1">
        <w:r w:rsidRPr="00FE7967">
          <w:rPr>
            <w:rFonts w:ascii="Helvetica" w:hAnsi="Helvetica" w:cs="Times New Roman"/>
            <w:b/>
            <w:bCs/>
            <w:color w:val="333333"/>
            <w:sz w:val="21"/>
            <w:szCs w:val="21"/>
            <w:bdr w:val="none" w:sz="0" w:space="0" w:color="auto" w:frame="1"/>
            <w:lang w:val="en-US" w:eastAsia="en-US"/>
          </w:rPr>
          <w:t>Added templates provided.</w:t>
        </w:r>
      </w:hyperlink>
      <w:r w:rsidRPr="00FE7967">
        <w:rPr>
          <w:rFonts w:ascii="Helvetica" w:hAnsi="Helvetica" w:cs="Times New Roman"/>
          <w:b/>
          <w:bCs/>
          <w:color w:val="333333"/>
          <w:sz w:val="21"/>
          <w:szCs w:val="21"/>
          <w:lang w:val="en-US" w:eastAsia="en-US"/>
        </w:rPr>
        <w:t> </w:t>
      </w:r>
      <w:hyperlink r:id="rId45" w:history="1">
        <w:r w:rsidRPr="00FE7967">
          <w:rPr>
            <w:rFonts w:ascii="Helvetica" w:hAnsi="Helvetica" w:cs="Times New Roman"/>
            <w:b/>
            <w:bCs/>
            <w:color w:val="333333"/>
            <w:sz w:val="18"/>
            <w:szCs w:val="18"/>
            <w:bdr w:val="none" w:sz="0" w:space="0" w:color="auto" w:frame="1"/>
            <w:shd w:val="clear" w:color="auto" w:fill="DDDDDD"/>
            <w:lang w:val="en-US" w:eastAsia="en-US"/>
          </w:rPr>
          <w:t>…</w:t>
        </w:r>
      </w:hyperlink>
    </w:p>
    <w:p w14:paraId="355B6406" w14:textId="6B05F12A" w:rsidR="008C6B2D" w:rsidRDefault="009A4D42" w:rsidP="00E26B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1909C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53284AF6" w14:textId="05BF6E77" w:rsidR="00211B0F" w:rsidRPr="00211B0F" w:rsidRDefault="000105E5" w:rsidP="00211B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lost vessel is a game where the user is a scuba diver looking for a lost vessel. The user is faced with scena</w:t>
      </w:r>
      <w:r w:rsidR="00846678">
        <w:rPr>
          <w:i/>
          <w:sz w:val="24"/>
          <w:szCs w:val="24"/>
        </w:rPr>
        <w:t>rios in which he needs to decide on what to do</w:t>
      </w:r>
      <w:r w:rsidR="00F8675F">
        <w:rPr>
          <w:i/>
          <w:sz w:val="24"/>
          <w:szCs w:val="24"/>
        </w:rPr>
        <w:t xml:space="preserve"> next</w:t>
      </w:r>
      <w:r>
        <w:rPr>
          <w:i/>
          <w:sz w:val="24"/>
          <w:szCs w:val="24"/>
        </w:rPr>
        <w:t xml:space="preserve">. His decision will affect the outcome of the game. There are </w:t>
      </w:r>
      <w:r w:rsidR="00E32ED5">
        <w:rPr>
          <w:i/>
          <w:sz w:val="24"/>
          <w:szCs w:val="24"/>
        </w:rPr>
        <w:t>8 possible outcomes in this</w:t>
      </w:r>
      <w:r>
        <w:rPr>
          <w:i/>
          <w:sz w:val="24"/>
          <w:szCs w:val="24"/>
        </w:rPr>
        <w:t xml:space="preserve"> game. Seven of which are negative outcomes. </w:t>
      </w:r>
      <w:r w:rsidR="007707C4">
        <w:rPr>
          <w:i/>
          <w:sz w:val="24"/>
          <w:szCs w:val="24"/>
        </w:rPr>
        <w:t>The negative outcomes cause the user to lose the game while the positive outcome makes the user win the game.</w:t>
      </w:r>
      <w:r w:rsidR="00211B0F">
        <w:rPr>
          <w:i/>
          <w:sz w:val="24"/>
          <w:szCs w:val="24"/>
        </w:rPr>
        <w:t xml:space="preserve"> Every time the game is played, the user always has 12.5%</w:t>
      </w:r>
      <w:r w:rsidR="007707C4">
        <w:rPr>
          <w:i/>
          <w:sz w:val="24"/>
          <w:szCs w:val="24"/>
        </w:rPr>
        <w:t xml:space="preserve"> chance of winning the game (1/8</w:t>
      </w:r>
      <w:r w:rsidR="00211B0F">
        <w:rPr>
          <w:i/>
          <w:sz w:val="24"/>
          <w:szCs w:val="24"/>
        </w:rPr>
        <w:t xml:space="preserve">). </w:t>
      </w:r>
      <w:r w:rsidR="001169D8">
        <w:rPr>
          <w:i/>
          <w:sz w:val="24"/>
          <w:szCs w:val="24"/>
        </w:rPr>
        <w:t>The reason that the positive outcome is random</w:t>
      </w:r>
      <w:r w:rsidR="006A64A4">
        <w:rPr>
          <w:i/>
          <w:sz w:val="24"/>
          <w:szCs w:val="24"/>
        </w:rPr>
        <w:t>ly assigned</w:t>
      </w:r>
      <w:r w:rsidR="001169D8">
        <w:rPr>
          <w:i/>
          <w:sz w:val="24"/>
          <w:szCs w:val="24"/>
        </w:rPr>
        <w:t xml:space="preserve"> is to make the game unpredictable.</w:t>
      </w:r>
    </w:p>
    <w:p w14:paraId="70594AC7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C969BEC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568B4DC4" w14:textId="01C15222" w:rsidR="00686D09" w:rsidRDefault="004F4167" w:rsidP="00C478B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user is always given an option depending on the scenario. Whatever the user decides to choose will be used to determine what the outcome is. When t</w:t>
      </w:r>
      <w:r w:rsidR="0018643D">
        <w:rPr>
          <w:i/>
          <w:sz w:val="24"/>
          <w:szCs w:val="24"/>
        </w:rPr>
        <w:t xml:space="preserve">he user is </w:t>
      </w:r>
      <w:r>
        <w:rPr>
          <w:i/>
          <w:sz w:val="24"/>
          <w:szCs w:val="24"/>
        </w:rPr>
        <w:t xml:space="preserve">deciding for the </w:t>
      </w:r>
      <w:r w:rsidR="007A7AE1">
        <w:rPr>
          <w:i/>
          <w:sz w:val="24"/>
          <w:szCs w:val="24"/>
        </w:rPr>
        <w:t>second decision (after getting in the ship) he has the option to go back outside the ship.</w:t>
      </w:r>
      <w:r w:rsidR="008C6E49">
        <w:rPr>
          <w:i/>
          <w:sz w:val="24"/>
          <w:szCs w:val="24"/>
        </w:rPr>
        <w:t xml:space="preserve"> </w:t>
      </w:r>
      <w:r w:rsidR="0072451E">
        <w:rPr>
          <w:i/>
          <w:sz w:val="24"/>
          <w:szCs w:val="24"/>
        </w:rPr>
        <w:t>But a</w:t>
      </w:r>
      <w:r w:rsidR="008C6E49">
        <w:rPr>
          <w:i/>
          <w:sz w:val="24"/>
          <w:szCs w:val="24"/>
        </w:rPr>
        <w:t xml:space="preserve">fter the third decision is </w:t>
      </w:r>
      <w:r w:rsidR="0072451E">
        <w:rPr>
          <w:i/>
          <w:sz w:val="24"/>
          <w:szCs w:val="24"/>
        </w:rPr>
        <w:t>selected</w:t>
      </w:r>
      <w:r w:rsidR="008C6E49">
        <w:rPr>
          <w:i/>
          <w:sz w:val="24"/>
          <w:szCs w:val="24"/>
        </w:rPr>
        <w:t>, the game will then be over and the outcome will be shown.</w:t>
      </w:r>
    </w:p>
    <w:p w14:paraId="4B698719" w14:textId="77777777" w:rsidR="00C478B8" w:rsidRPr="008C6B2D" w:rsidRDefault="00C478B8" w:rsidP="00C478B8">
      <w:pPr>
        <w:pStyle w:val="ListParagraph"/>
        <w:rPr>
          <w:b/>
          <w:sz w:val="24"/>
          <w:szCs w:val="24"/>
        </w:rPr>
      </w:pPr>
    </w:p>
    <w:p w14:paraId="5644A6CB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1D1C7472" w14:textId="45E975BE" w:rsidR="00686D09" w:rsidRDefault="00F02CA8" w:rsidP="0082085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story is about you as a scuba diver </w:t>
      </w:r>
      <w:r w:rsidR="00561BD2">
        <w:rPr>
          <w:i/>
          <w:sz w:val="24"/>
          <w:szCs w:val="24"/>
        </w:rPr>
        <w:t xml:space="preserve">in search of a </w:t>
      </w:r>
      <w:r>
        <w:rPr>
          <w:i/>
          <w:sz w:val="24"/>
          <w:szCs w:val="24"/>
        </w:rPr>
        <w:t>lost vessel</w:t>
      </w:r>
      <w:r w:rsidR="00D00D28">
        <w:rPr>
          <w:i/>
          <w:sz w:val="24"/>
          <w:szCs w:val="24"/>
        </w:rPr>
        <w:t xml:space="preserve"> in the middle of the Pacific</w:t>
      </w:r>
      <w:r>
        <w:rPr>
          <w:i/>
          <w:sz w:val="24"/>
          <w:szCs w:val="24"/>
        </w:rPr>
        <w:t>.</w:t>
      </w:r>
      <w:r w:rsidR="002F1026">
        <w:rPr>
          <w:i/>
          <w:sz w:val="24"/>
          <w:szCs w:val="24"/>
        </w:rPr>
        <w:t xml:space="preserve"> </w:t>
      </w:r>
      <w:r w:rsidR="00E8732F">
        <w:rPr>
          <w:i/>
          <w:sz w:val="24"/>
          <w:szCs w:val="24"/>
        </w:rPr>
        <w:t xml:space="preserve">The game begins after you </w:t>
      </w:r>
      <w:r w:rsidR="00561BD2">
        <w:rPr>
          <w:i/>
          <w:sz w:val="24"/>
          <w:szCs w:val="24"/>
        </w:rPr>
        <w:t xml:space="preserve">found the vessel that matches the description you are looking for. </w:t>
      </w:r>
      <w:r w:rsidR="00E8732F">
        <w:rPr>
          <w:i/>
          <w:sz w:val="24"/>
          <w:szCs w:val="24"/>
        </w:rPr>
        <w:t>You then decided to investigate the vessel. And t</w:t>
      </w:r>
      <w:r w:rsidR="001228FD">
        <w:rPr>
          <w:i/>
          <w:sz w:val="24"/>
          <w:szCs w:val="24"/>
        </w:rPr>
        <w:t>his is where your adventure begin</w:t>
      </w:r>
      <w:r w:rsidR="003A6ABB">
        <w:rPr>
          <w:i/>
          <w:sz w:val="24"/>
          <w:szCs w:val="24"/>
        </w:rPr>
        <w:t>s.</w:t>
      </w:r>
    </w:p>
    <w:p w14:paraId="16F4984E" w14:textId="77777777" w:rsidR="00820858" w:rsidRPr="00820858" w:rsidRDefault="00820858" w:rsidP="00820858">
      <w:pPr>
        <w:pStyle w:val="ListParagraph"/>
        <w:rPr>
          <w:i/>
          <w:sz w:val="24"/>
          <w:szCs w:val="24"/>
        </w:rPr>
      </w:pPr>
    </w:p>
    <w:p w14:paraId="4A0A943B" w14:textId="2A70A678" w:rsidR="005C2F0F" w:rsidRDefault="009F6693" w:rsidP="00C478B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3EAF2202" w14:textId="5FB88D74" w:rsidR="00C478B8" w:rsidRDefault="00C478B8" w:rsidP="00C478B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Add an actual GUI for this game.</w:t>
      </w:r>
    </w:p>
    <w:p w14:paraId="4083A986" w14:textId="16315B91" w:rsidR="00820858" w:rsidRDefault="00820858" w:rsidP="00C478B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Add more decision nodes</w:t>
      </w:r>
      <w:r w:rsidR="00703619">
        <w:rPr>
          <w:i/>
          <w:sz w:val="24"/>
          <w:szCs w:val="24"/>
        </w:rPr>
        <w:t>.</w:t>
      </w:r>
    </w:p>
    <w:p w14:paraId="4FF201E2" w14:textId="18A8D803" w:rsidR="00703619" w:rsidRDefault="00703619" w:rsidP="0070361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Add special items that can be used to help the user win.</w:t>
      </w:r>
      <w:r w:rsidRPr="00703619">
        <w:rPr>
          <w:i/>
          <w:sz w:val="24"/>
          <w:szCs w:val="24"/>
        </w:rPr>
        <w:t xml:space="preserve"> </w:t>
      </w:r>
    </w:p>
    <w:p w14:paraId="0C02156A" w14:textId="77777777" w:rsidR="00703619" w:rsidRPr="00820858" w:rsidRDefault="00703619" w:rsidP="00703619">
      <w:pPr>
        <w:pStyle w:val="ListParagraph"/>
        <w:rPr>
          <w:i/>
          <w:sz w:val="24"/>
          <w:szCs w:val="24"/>
        </w:rPr>
      </w:pPr>
    </w:p>
    <w:p w14:paraId="3670FA1B" w14:textId="5785344F" w:rsidR="00703619" w:rsidRPr="00703619" w:rsidRDefault="00703619" w:rsidP="0070361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03619">
        <w:rPr>
          <w:b/>
          <w:sz w:val="24"/>
          <w:szCs w:val="24"/>
        </w:rPr>
        <w:t>The ship testing</w:t>
      </w:r>
    </w:p>
    <w:p w14:paraId="6C700CF9" w14:textId="16BCA605" w:rsidR="000254BC" w:rsidRPr="000254BC" w:rsidRDefault="00703619" w:rsidP="000254B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Used to check how many times the user wins the game. The main purpose of this file is to make </w:t>
      </w:r>
      <w:r w:rsidR="00424834">
        <w:rPr>
          <w:i/>
          <w:sz w:val="24"/>
          <w:szCs w:val="24"/>
        </w:rPr>
        <w:t>sure that the user gets a fair chance of winning the game</w:t>
      </w:r>
      <w:r>
        <w:rPr>
          <w:i/>
          <w:sz w:val="24"/>
          <w:szCs w:val="24"/>
        </w:rPr>
        <w:t xml:space="preserve"> </w:t>
      </w:r>
      <w:r w:rsidR="00714BC7">
        <w:rPr>
          <w:i/>
          <w:sz w:val="24"/>
          <w:szCs w:val="24"/>
        </w:rPr>
        <w:t>after randomly setting the positive outcome.</w:t>
      </w:r>
      <w:r w:rsidR="000254BC">
        <w:rPr>
          <w:i/>
          <w:sz w:val="24"/>
          <w:szCs w:val="24"/>
        </w:rPr>
        <w:t xml:space="preserve"> It shows how many times the user may win the game after 100 tries.</w:t>
      </w:r>
      <w:bookmarkStart w:id="0" w:name="_GoBack"/>
      <w:bookmarkEnd w:id="0"/>
    </w:p>
    <w:sectPr w:rsidR="000254BC" w:rsidRPr="000254BC" w:rsidSect="008E601F">
      <w:headerReference w:type="even" r:id="rId46"/>
      <w:headerReference w:type="default" r:id="rId47"/>
      <w:footerReference w:type="even" r:id="rId48"/>
      <w:footerReference w:type="default" r:id="rId4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8BF25" w14:textId="77777777" w:rsidR="00703619" w:rsidRDefault="00703619" w:rsidP="00C152DC">
      <w:pPr>
        <w:spacing w:after="0" w:line="240" w:lineRule="auto"/>
      </w:pPr>
      <w:r>
        <w:separator/>
      </w:r>
    </w:p>
  </w:endnote>
  <w:endnote w:type="continuationSeparator" w:id="0">
    <w:p w14:paraId="4502598E" w14:textId="77777777" w:rsidR="00703619" w:rsidRDefault="0070361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B270E" w14:textId="77777777" w:rsidR="00703619" w:rsidRDefault="0070361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254BC" w:rsidRPr="000254BC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228621D3" w14:textId="77777777" w:rsidR="00703619" w:rsidRDefault="0070361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A8745" w14:textId="77777777" w:rsidR="00703619" w:rsidRDefault="0070361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254BC" w:rsidRPr="000254BC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14:paraId="3C0443C6" w14:textId="77777777" w:rsidR="00703619" w:rsidRDefault="007036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C3404" w14:textId="77777777" w:rsidR="00703619" w:rsidRDefault="00703619" w:rsidP="00C152DC">
      <w:pPr>
        <w:spacing w:after="0" w:line="240" w:lineRule="auto"/>
      </w:pPr>
      <w:r>
        <w:separator/>
      </w:r>
    </w:p>
  </w:footnote>
  <w:footnote w:type="continuationSeparator" w:id="0">
    <w:p w14:paraId="1C372F9C" w14:textId="77777777" w:rsidR="00703619" w:rsidRDefault="0070361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703619" w14:paraId="54E35761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929C2F1" w14:textId="77777777" w:rsidR="00703619" w:rsidRDefault="00703619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>The Lost Vessel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3228737D" w14:textId="77777777" w:rsidR="00703619" w:rsidRDefault="00703619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14:paraId="309BFD54" w14:textId="77777777" w:rsidR="00703619" w:rsidRDefault="0070361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703619" w14:paraId="7D233F34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510FABAB" w14:textId="77777777" w:rsidR="00703619" w:rsidRPr="00C152DC" w:rsidRDefault="00703619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6139B009" w14:textId="77777777" w:rsidR="00703619" w:rsidRDefault="00703619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>The Lost Vessel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4C3CAA59" w14:textId="77777777" w:rsidR="00703619" w:rsidRDefault="007036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3FD"/>
    <w:multiLevelType w:val="multilevel"/>
    <w:tmpl w:val="4E9C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D06F3"/>
    <w:multiLevelType w:val="multilevel"/>
    <w:tmpl w:val="9BD8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7910D1"/>
    <w:multiLevelType w:val="multilevel"/>
    <w:tmpl w:val="951C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823237"/>
    <w:multiLevelType w:val="multilevel"/>
    <w:tmpl w:val="3CD4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BA721A"/>
    <w:multiLevelType w:val="multilevel"/>
    <w:tmpl w:val="5F0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ED1942"/>
    <w:multiLevelType w:val="multilevel"/>
    <w:tmpl w:val="4F46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4B5B09"/>
    <w:multiLevelType w:val="multilevel"/>
    <w:tmpl w:val="5CE0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105E5"/>
    <w:rsid w:val="0001685F"/>
    <w:rsid w:val="00021BBC"/>
    <w:rsid w:val="00023AF4"/>
    <w:rsid w:val="000254BC"/>
    <w:rsid w:val="00041C8A"/>
    <w:rsid w:val="00046226"/>
    <w:rsid w:val="00080D8D"/>
    <w:rsid w:val="000E2075"/>
    <w:rsid w:val="001169D8"/>
    <w:rsid w:val="001228FD"/>
    <w:rsid w:val="0018643D"/>
    <w:rsid w:val="00211B0F"/>
    <w:rsid w:val="002A620C"/>
    <w:rsid w:val="002D7C05"/>
    <w:rsid w:val="002F1026"/>
    <w:rsid w:val="003A6ABB"/>
    <w:rsid w:val="003E1D34"/>
    <w:rsid w:val="003E1D56"/>
    <w:rsid w:val="00420F46"/>
    <w:rsid w:val="00424834"/>
    <w:rsid w:val="004F4167"/>
    <w:rsid w:val="0052734F"/>
    <w:rsid w:val="00561BD2"/>
    <w:rsid w:val="005C2F0F"/>
    <w:rsid w:val="0063055E"/>
    <w:rsid w:val="006577E3"/>
    <w:rsid w:val="00686D09"/>
    <w:rsid w:val="00691022"/>
    <w:rsid w:val="006A64A4"/>
    <w:rsid w:val="00703619"/>
    <w:rsid w:val="00714BC7"/>
    <w:rsid w:val="0072451E"/>
    <w:rsid w:val="00744BAC"/>
    <w:rsid w:val="007707C4"/>
    <w:rsid w:val="007A7AE1"/>
    <w:rsid w:val="007D2A8E"/>
    <w:rsid w:val="00820858"/>
    <w:rsid w:val="00846678"/>
    <w:rsid w:val="008C6B2D"/>
    <w:rsid w:val="008C6E49"/>
    <w:rsid w:val="008E601F"/>
    <w:rsid w:val="008F3C94"/>
    <w:rsid w:val="00953C99"/>
    <w:rsid w:val="00996533"/>
    <w:rsid w:val="009A4D42"/>
    <w:rsid w:val="009F6693"/>
    <w:rsid w:val="00AA765B"/>
    <w:rsid w:val="00AC732D"/>
    <w:rsid w:val="00AD223E"/>
    <w:rsid w:val="00AE449E"/>
    <w:rsid w:val="00BF4089"/>
    <w:rsid w:val="00C152DC"/>
    <w:rsid w:val="00C478B8"/>
    <w:rsid w:val="00D00D28"/>
    <w:rsid w:val="00D6071E"/>
    <w:rsid w:val="00D668E0"/>
    <w:rsid w:val="00D82416"/>
    <w:rsid w:val="00E26B55"/>
    <w:rsid w:val="00E32ED5"/>
    <w:rsid w:val="00E8732F"/>
    <w:rsid w:val="00EB6F93"/>
    <w:rsid w:val="00F02CA8"/>
    <w:rsid w:val="00F35C9E"/>
    <w:rsid w:val="00F362D0"/>
    <w:rsid w:val="00F8675F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F432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967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3Char">
    <w:name w:val="Heading 3 Char"/>
    <w:basedOn w:val="DefaultParagraphFont"/>
    <w:link w:val="Heading3"/>
    <w:uiPriority w:val="9"/>
    <w:rsid w:val="00FE7967"/>
    <w:rPr>
      <w:rFonts w:ascii="Times" w:hAnsi="Times"/>
      <w:b/>
      <w:bCs/>
      <w:sz w:val="27"/>
      <w:szCs w:val="27"/>
      <w:lang w:val="en-US" w:eastAsia="en-US"/>
    </w:rPr>
  </w:style>
  <w:style w:type="paragraph" w:customStyle="1" w:styleId="commit-title">
    <w:name w:val="commit-title"/>
    <w:basedOn w:val="Normal"/>
    <w:rsid w:val="00FE796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FE7967"/>
    <w:rPr>
      <w:color w:val="0000FF"/>
      <w:u w:val="single"/>
    </w:rPr>
  </w:style>
  <w:style w:type="character" w:customStyle="1" w:styleId="sha">
    <w:name w:val="sha"/>
    <w:basedOn w:val="DefaultParagraphFont"/>
    <w:rsid w:val="00FE7967"/>
  </w:style>
  <w:style w:type="character" w:customStyle="1" w:styleId="apple-converted-space">
    <w:name w:val="apple-converted-space"/>
    <w:basedOn w:val="DefaultParagraphFont"/>
    <w:rsid w:val="00FE7967"/>
  </w:style>
  <w:style w:type="character" w:customStyle="1" w:styleId="author-name">
    <w:name w:val="author-name"/>
    <w:basedOn w:val="DefaultParagraphFont"/>
    <w:rsid w:val="00FE7967"/>
  </w:style>
  <w:style w:type="character" w:customStyle="1" w:styleId="hidden-text-expander">
    <w:name w:val="hidden-text-expander"/>
    <w:basedOn w:val="DefaultParagraphFont"/>
    <w:rsid w:val="00FE79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967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3Char">
    <w:name w:val="Heading 3 Char"/>
    <w:basedOn w:val="DefaultParagraphFont"/>
    <w:link w:val="Heading3"/>
    <w:uiPriority w:val="9"/>
    <w:rsid w:val="00FE7967"/>
    <w:rPr>
      <w:rFonts w:ascii="Times" w:hAnsi="Times"/>
      <w:b/>
      <w:bCs/>
      <w:sz w:val="27"/>
      <w:szCs w:val="27"/>
      <w:lang w:val="en-US" w:eastAsia="en-US"/>
    </w:rPr>
  </w:style>
  <w:style w:type="paragraph" w:customStyle="1" w:styleId="commit-title">
    <w:name w:val="commit-title"/>
    <w:basedOn w:val="Normal"/>
    <w:rsid w:val="00FE796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FE7967"/>
    <w:rPr>
      <w:color w:val="0000FF"/>
      <w:u w:val="single"/>
    </w:rPr>
  </w:style>
  <w:style w:type="character" w:customStyle="1" w:styleId="sha">
    <w:name w:val="sha"/>
    <w:basedOn w:val="DefaultParagraphFont"/>
    <w:rsid w:val="00FE7967"/>
  </w:style>
  <w:style w:type="character" w:customStyle="1" w:styleId="apple-converted-space">
    <w:name w:val="apple-converted-space"/>
    <w:basedOn w:val="DefaultParagraphFont"/>
    <w:rsid w:val="00FE7967"/>
  </w:style>
  <w:style w:type="character" w:customStyle="1" w:styleId="author-name">
    <w:name w:val="author-name"/>
    <w:basedOn w:val="DefaultParagraphFont"/>
    <w:rsid w:val="00FE7967"/>
  </w:style>
  <w:style w:type="character" w:customStyle="1" w:styleId="hidden-text-expander">
    <w:name w:val="hidden-text-expander"/>
    <w:basedOn w:val="DefaultParagraphFont"/>
    <w:rsid w:val="00FE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eader" Target="header1.xml"/><Relationship Id="rId47" Type="http://schemas.openxmlformats.org/officeDocument/2006/relationships/header" Target="header2.xml"/><Relationship Id="rId48" Type="http://schemas.openxmlformats.org/officeDocument/2006/relationships/footer" Target="footer1.xml"/><Relationship Id="rId49" Type="http://schemas.openxmlformats.org/officeDocument/2006/relationships/footer" Target="footer2.xml"/><Relationship Id="rId20" Type="http://schemas.openxmlformats.org/officeDocument/2006/relationships/hyperlink" Target="https://github.com/aldrinalmacin/DocumentTheDragon/commit/d1639938cbb1a710b141637392ad135ffe1883ba" TargetMode="External"/><Relationship Id="rId21" Type="http://schemas.openxmlformats.org/officeDocument/2006/relationships/hyperlink" Target="https://github.com/aldrinalmacin/DocumentTheDragon/commit/d0f363b73f40bcf2b7c185126e843e86e5787d22" TargetMode="External"/><Relationship Id="rId22" Type="http://schemas.openxmlformats.org/officeDocument/2006/relationships/hyperlink" Target="https://github.com/aldrinalmacin/DocumentTheDragon/commit/748c7f0bf17a6fc6dd97f468e970c0ecd70a02e4" TargetMode="External"/><Relationship Id="rId23" Type="http://schemas.openxmlformats.org/officeDocument/2006/relationships/hyperlink" Target="https://github.com/aldrinalmacin/DocumentTheDragon/commit/5de68e0904a6642600989a33cf18f759f4a7357a" TargetMode="External"/><Relationship Id="rId24" Type="http://schemas.openxmlformats.org/officeDocument/2006/relationships/hyperlink" Target="https://github.com/aldrinalmacin/DocumentTheDragon/commit/5dffd446a3149f4e3fc67715eb2aaf1b466ff08b" TargetMode="External"/><Relationship Id="rId25" Type="http://schemas.openxmlformats.org/officeDocument/2006/relationships/hyperlink" Target="https://github.com/aldrinalmacin/DocumentTheDragon/commit/9146f7c51c0f1e4d339ee0f83994be3c6731740c" TargetMode="External"/><Relationship Id="rId26" Type="http://schemas.openxmlformats.org/officeDocument/2006/relationships/hyperlink" Target="https://github.com/aldrinalmacin/DocumentTheDragon/commit/dda561c5f13e0f632d800d8e914fdaec34d4eed5" TargetMode="External"/><Relationship Id="rId27" Type="http://schemas.openxmlformats.org/officeDocument/2006/relationships/hyperlink" Target="https://github.com/aldrinalmacin/DocumentTheDragon/commit/923ed56c807d7911c7f44fc8b3213a56c74b4514" TargetMode="External"/><Relationship Id="rId28" Type="http://schemas.openxmlformats.org/officeDocument/2006/relationships/hyperlink" Target="https://github.com/aldrinalmacin/DocumentTheDragon/commit/a5f15317d8151f35af652593d36d168be11ff516" TargetMode="External"/><Relationship Id="rId29" Type="http://schemas.openxmlformats.org/officeDocument/2006/relationships/hyperlink" Target="https://github.com/aldrinalmacin/DocumentTheDragon/commit/c2aea9fe12c62f85f808874909e6631be58b37a0" TargetMode="External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30" Type="http://schemas.openxmlformats.org/officeDocument/2006/relationships/hyperlink" Target="https://github.com/aldrinalmacin/DocumentTheDragon/commit/4efeefd2448296930d85332cbabc384707980e7f" TargetMode="External"/><Relationship Id="rId31" Type="http://schemas.openxmlformats.org/officeDocument/2006/relationships/hyperlink" Target="https://github.com/aldrinalmacin/DocumentTheDragon/commit/ff4befae904a31bc0d2933f9c3622cb437ac31e6" TargetMode="External"/><Relationship Id="rId32" Type="http://schemas.openxmlformats.org/officeDocument/2006/relationships/hyperlink" Target="https://github.com/aldrinalmacin/DocumentTheDragon/commit/7a30972fee20bfce2f479d7fffb8a410a57fc0eb" TargetMode="External"/><Relationship Id="rId9" Type="http://schemas.openxmlformats.org/officeDocument/2006/relationships/settings" Target="setting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33" Type="http://schemas.openxmlformats.org/officeDocument/2006/relationships/hyperlink" Target="https://github.com/aldrinalmacin/DocumentTheDragon/commit/c46f9e07630df161b1eb77628838e437e2419d13" TargetMode="External"/><Relationship Id="rId34" Type="http://schemas.openxmlformats.org/officeDocument/2006/relationships/hyperlink" Target="https://github.com/aldrinalmacin/DocumentTheDragon/commit/315ff5740a0ceb542f6168afa7cfb8a1ecca7f77" TargetMode="External"/><Relationship Id="rId35" Type="http://schemas.openxmlformats.org/officeDocument/2006/relationships/hyperlink" Target="https://github.com/aldrinalmacin/DocumentTheDragon/commit/1f108742f7637c38d4ac7cbf65d827bb96148655" TargetMode="External"/><Relationship Id="rId36" Type="http://schemas.openxmlformats.org/officeDocument/2006/relationships/hyperlink" Target="https://github.com/aldrinalmacin/DocumentTheDragon/commit/b9f0ea0ed23387419d05e2712199040d12e478a1" TargetMode="Externa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png"/><Relationship Id="rId14" Type="http://schemas.openxmlformats.org/officeDocument/2006/relationships/hyperlink" Target="https://github.com/aldrinalmacin/DocumentTheDragon/commit/c0a7d50811067e34adc416a4390dfcf5ddc6d791" TargetMode="External"/><Relationship Id="rId15" Type="http://schemas.openxmlformats.org/officeDocument/2006/relationships/hyperlink" Target="https://github.com/aldrinalmacin/DocumentTheDragon/commit/195dbf98ce4d9e044fd773050ca96f18184351f7" TargetMode="External"/><Relationship Id="rId16" Type="http://schemas.openxmlformats.org/officeDocument/2006/relationships/hyperlink" Target="https://github.com/aldrinalmacin/DocumentTheDragon/commit/68e0ea179ee3ed127e266f1fa9f7895740617d9b" TargetMode="External"/><Relationship Id="rId17" Type="http://schemas.openxmlformats.org/officeDocument/2006/relationships/hyperlink" Target="https://github.com/aldrinalmacin/DocumentTheDragon/commit/b34eb6e9deb4791a2b5a73f5f59cb02faff432c8" TargetMode="External"/><Relationship Id="rId18" Type="http://schemas.openxmlformats.org/officeDocument/2006/relationships/hyperlink" Target="https://github.com/aldrinalmacin/DocumentTheDragon/commit/f4397909bfabee0e475d520798c8f52d3cc248a4" TargetMode="External"/><Relationship Id="rId19" Type="http://schemas.openxmlformats.org/officeDocument/2006/relationships/hyperlink" Target="https://github.com/aldrinalmacin/DocumentTheDragon/commit/d57063f8b846ae0843cc8abdc2605d3dd08af1cc" TargetMode="External"/><Relationship Id="rId37" Type="http://schemas.openxmlformats.org/officeDocument/2006/relationships/hyperlink" Target="https://github.com/aldrinalmacin/DocumentTheDragon/commit/1f639f1299864a724d3db414a32faf247d32b783" TargetMode="External"/><Relationship Id="rId38" Type="http://schemas.openxmlformats.org/officeDocument/2006/relationships/hyperlink" Target="https://github.com/aldrinalmacin/DocumentTheDragon/commit/7e43879084f5d8d39afcc3c67838f4285eb1d58a" TargetMode="External"/><Relationship Id="rId39" Type="http://schemas.openxmlformats.org/officeDocument/2006/relationships/hyperlink" Target="https://github.com/aldrinalmacin/DocumentTheDragon/commits/master" TargetMode="External"/><Relationship Id="rId40" Type="http://schemas.openxmlformats.org/officeDocument/2006/relationships/hyperlink" Target="https://github.com/aldrinalmacin/DocumentTheDragon/commit/eeb3919647f36c39e58f49bb19341f1f68cbdac5" TargetMode="External"/><Relationship Id="rId41" Type="http://schemas.openxmlformats.org/officeDocument/2006/relationships/hyperlink" Target="https://github.com/aldrinalmacin/DocumentTheDragon/commit/8e001e5dda8a791fd4133a7a96dd946b1dbaca35" TargetMode="External"/><Relationship Id="rId42" Type="http://schemas.openxmlformats.org/officeDocument/2006/relationships/hyperlink" Target="https://github.com/aldrinalmacin/DocumentTheDragon/commit/91c6f9cb8a1431c2e518715a45ea05498519b9eb" TargetMode="External"/><Relationship Id="rId43" Type="http://schemas.openxmlformats.org/officeDocument/2006/relationships/hyperlink" Target="https://github.com/aldrinalmacin/DocumentTheDragon/commit/31b67c692dd22888c9224ce5235dbb051fe92095" TargetMode="External"/><Relationship Id="rId44" Type="http://schemas.openxmlformats.org/officeDocument/2006/relationships/hyperlink" Target="https://github.com/aldrinalmacin/DocumentTheDragon/commit/ef42b6f4b69bb54c57cfe5a654dbc17d7e75a0a9" TargetMode="External"/><Relationship Id="rId45" Type="http://schemas.openxmlformats.org/officeDocument/2006/relationships/hyperlink" Target="https://github.com/aldrinalmacin/DocumentTheDragon/commits/mas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6EBFE2E1-B0EB-E542-9BB3-CC53E591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\Users\Thomas\AppData\Roaming\Microsoft\Templates\TP030000466.dotx</Template>
  <TotalTime>169</TotalTime>
  <Pages>5</Pages>
  <Words>1023</Words>
  <Characters>5832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Raidrin</Company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Lost Vessel</dc:title>
  <dc:creator>Aldrin Jerome Almacin</dc:creator>
  <cp:lastModifiedBy>Aldrin Jerome Almacin</cp:lastModifiedBy>
  <cp:revision>32</cp:revision>
  <dcterms:created xsi:type="dcterms:W3CDTF">2011-07-15T01:03:00Z</dcterms:created>
  <dcterms:modified xsi:type="dcterms:W3CDTF">2013-05-20T01:38:00Z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